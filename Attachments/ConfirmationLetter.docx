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997" w:rsidRDefault="00D04661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B64E2">
        <w:fldChar w:fldCharType="begin"/>
      </w:r>
      <w:r>
        <w:instrText xml:space="preserve"> SET AWFCompanyName "" </w:instrText>
      </w:r>
      <w:r w:rsidR="00DB64E2">
        <w:fldChar w:fldCharType="separate"/>
      </w:r>
      <w:r>
        <w:rPr>
          <w:noProof/>
        </w:rPr>
        <w:t xml:space="preserve"> </w:t>
      </w:r>
      <w:r w:rsidR="00DB64E2">
        <w:fldChar w:fldCharType="end"/>
      </w:r>
    </w:p>
    <w:p w:rsidR="00F41997" w:rsidRDefault="00D046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B64E2">
        <w:fldChar w:fldCharType="begin"/>
      </w:r>
      <w:r>
        <w:instrText xml:space="preserve"> SET AWFCompanyAddress "" </w:instrText>
      </w:r>
      <w:r w:rsidR="00DB64E2">
        <w:fldChar w:fldCharType="separate"/>
      </w:r>
      <w:r>
        <w:rPr>
          <w:noProof/>
        </w:rPr>
        <w:t xml:space="preserve"> </w:t>
      </w:r>
      <w:r w:rsidR="00DB64E2">
        <w:fldChar w:fldCharType="end"/>
      </w:r>
      <w:r>
        <w:tab/>
      </w:r>
      <w:r>
        <w:tab/>
      </w:r>
      <w:r>
        <w:tab/>
      </w:r>
    </w:p>
    <w:p w:rsidR="00F41997" w:rsidRDefault="00F41997"/>
    <w:p w:rsidR="00F41997" w:rsidRDefault="00D046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Ref: </w:t>
      </w:r>
      <w:r w:rsidR="00B84ABE">
        <w:fldChar w:fldCharType="begin"/>
      </w:r>
      <w:r w:rsidR="00B84ABE">
        <w:instrText xml:space="preserve"> MERGEFIELD  CustomerID  \* MERGEFORMAT </w:instrText>
      </w:r>
      <w:r w:rsidR="00B84ABE">
        <w:fldChar w:fldCharType="separate"/>
      </w:r>
      <w:r w:rsidR="0053469E">
        <w:rPr>
          <w:noProof/>
        </w:rPr>
        <w:t>«CustomerID»</w:t>
      </w:r>
      <w:r w:rsidR="00B84ABE">
        <w:rPr>
          <w:noProof/>
        </w:rPr>
        <w:fldChar w:fldCharType="end"/>
      </w:r>
      <w:r w:rsidR="00DB64E2">
        <w:fldChar w:fldCharType="begin"/>
      </w:r>
      <w:r>
        <w:instrText xml:space="preserve"> SET AWFRef "" </w:instrText>
      </w:r>
      <w:r w:rsidR="00DB64E2">
        <w:fldChar w:fldCharType="separate"/>
      </w:r>
      <w:r>
        <w:rPr>
          <w:noProof/>
        </w:rPr>
        <w:t xml:space="preserve"> </w:t>
      </w:r>
      <w:r w:rsidR="00DB64E2">
        <w:fldChar w:fldCharType="end"/>
      </w:r>
    </w:p>
    <w:p w:rsidR="00F41997" w:rsidRDefault="00F41997"/>
    <w:p w:rsidR="009F5CE0" w:rsidRDefault="009F5CE0"/>
    <w:p w:rsidR="009F5CE0" w:rsidRDefault="00B84ABE">
      <w:r>
        <w:fldChar w:fldCharType="begin"/>
      </w:r>
      <w:r>
        <w:instrText xml:space="preserve"> DATE \@ "dddd, MMMM dd, yyyy" </w:instrText>
      </w:r>
      <w:r>
        <w:fldChar w:fldCharType="separate"/>
      </w:r>
      <w:r>
        <w:rPr>
          <w:noProof/>
        </w:rPr>
        <w:t>Friday, January 25, 2013</w:t>
      </w:r>
      <w:r>
        <w:rPr>
          <w:noProof/>
        </w:rPr>
        <w:fldChar w:fldCharType="end"/>
      </w:r>
    </w:p>
    <w:p w:rsidR="009F5CE0" w:rsidRDefault="009F5CE0"/>
    <w:p w:rsidR="00F41997" w:rsidRDefault="00D04661">
      <w:r>
        <w:t xml:space="preserve">Dear </w:t>
      </w:r>
      <w:r w:rsidR="00B84ABE">
        <w:fldChar w:fldCharType="begin"/>
      </w:r>
      <w:r w:rsidR="00B84ABE">
        <w:instrText xml:space="preserve"> MERGEFIELD  CustomerName  \* MERGEFORMAT </w:instrText>
      </w:r>
      <w:r w:rsidR="00B84ABE">
        <w:fldChar w:fldCharType="separate"/>
      </w:r>
      <w:r w:rsidR="0053469E">
        <w:rPr>
          <w:noProof/>
        </w:rPr>
        <w:t>«CustomerName»</w:t>
      </w:r>
      <w:r w:rsidR="00B84ABE">
        <w:rPr>
          <w:noProof/>
        </w:rPr>
        <w:fldChar w:fldCharType="end"/>
      </w:r>
      <w:r w:rsidR="00DB64E2">
        <w:fldChar w:fldCharType="begin"/>
      </w:r>
      <w:r>
        <w:instrText xml:space="preserve"> SET AWFClientName "" </w:instrText>
      </w:r>
      <w:r w:rsidR="00DB64E2">
        <w:fldChar w:fldCharType="separate"/>
      </w:r>
      <w:r>
        <w:rPr>
          <w:noProof/>
        </w:rPr>
        <w:t xml:space="preserve"> </w:t>
      </w:r>
      <w:r w:rsidR="00DB64E2">
        <w:fldChar w:fldCharType="end"/>
      </w:r>
    </w:p>
    <w:p w:rsidR="00F41997" w:rsidRDefault="00F41997"/>
    <w:p w:rsidR="00F41997" w:rsidRDefault="00D04661">
      <w:r>
        <w:t xml:space="preserve">We are pleased to inform you that your loan has been approved for the value of £ </w:t>
      </w:r>
      <w:r w:rsidR="00B84ABE">
        <w:fldChar w:fldCharType="begin"/>
      </w:r>
      <w:r w:rsidR="00B84ABE">
        <w:instrText xml:space="preserve"> MERGEFIELD  LoanAmount</w:instrText>
      </w:r>
      <w:r w:rsidR="00B84ABE">
        <w:instrText xml:space="preserve">  \* MERGEFORMAT </w:instrText>
      </w:r>
      <w:r w:rsidR="00B84ABE">
        <w:fldChar w:fldCharType="separate"/>
      </w:r>
      <w:r w:rsidR="0053469E">
        <w:rPr>
          <w:noProof/>
        </w:rPr>
        <w:t>«LoanAmount»</w:t>
      </w:r>
      <w:r w:rsidR="00B84ABE">
        <w:rPr>
          <w:noProof/>
        </w:rPr>
        <w:fldChar w:fldCharType="end"/>
      </w:r>
      <w:r>
        <w:t xml:space="preserve"> </w:t>
      </w:r>
      <w:r w:rsidR="00DB64E2">
        <w:fldChar w:fldCharType="begin"/>
      </w:r>
      <w:r>
        <w:instrText xml:space="preserve"> SET AWFAmount "" </w:instrText>
      </w:r>
      <w:r w:rsidR="00DB64E2">
        <w:fldChar w:fldCharType="separate"/>
      </w:r>
      <w:r>
        <w:rPr>
          <w:noProof/>
        </w:rPr>
        <w:t xml:space="preserve"> </w:t>
      </w:r>
      <w:r w:rsidR="00DB64E2">
        <w:fldChar w:fldCharType="end"/>
      </w:r>
    </w:p>
    <w:p w:rsidR="00F41997" w:rsidRDefault="00F41997"/>
    <w:p w:rsidR="00F41997" w:rsidRDefault="00D04661">
      <w:r>
        <w:t xml:space="preserve">Based on your credit score of </w:t>
      </w:r>
      <w:r w:rsidR="00B84ABE">
        <w:fldChar w:fldCharType="begin"/>
      </w:r>
      <w:r w:rsidR="00B84ABE">
        <w:instrText xml:space="preserve"> MERGEFIELD  Creditscore  \* MERGEFORMAT </w:instrText>
      </w:r>
      <w:r w:rsidR="00B84ABE">
        <w:fldChar w:fldCharType="separate"/>
      </w:r>
      <w:r w:rsidR="0053469E">
        <w:rPr>
          <w:noProof/>
        </w:rPr>
        <w:t>«Creditscore»</w:t>
      </w:r>
      <w:r w:rsidR="00B84ABE">
        <w:rPr>
          <w:noProof/>
        </w:rPr>
        <w:fldChar w:fldCharType="end"/>
      </w:r>
    </w:p>
    <w:p w:rsidR="00F41997" w:rsidRDefault="00F41997"/>
    <w:p w:rsidR="00F41997" w:rsidRDefault="00D04661">
      <w:r>
        <w:t xml:space="preserve">Please sign the bottom of this letter and return to the above address at your earliest convenience. Upon receipt of this letter, the funds will be transferred into account  </w:t>
      </w:r>
      <w:r w:rsidR="00DB64E2">
        <w:fldChar w:fldCharType="begin"/>
      </w:r>
      <w:r>
        <w:instrText xml:space="preserve"> SET AWFAccount "" </w:instrText>
      </w:r>
      <w:r w:rsidR="00DB64E2">
        <w:fldChar w:fldCharType="separate"/>
      </w:r>
      <w:r>
        <w:rPr>
          <w:noProof/>
        </w:rPr>
        <w:t xml:space="preserve"> </w:t>
      </w:r>
      <w:r w:rsidR="00DB64E2">
        <w:fldChar w:fldCharType="end"/>
      </w:r>
    </w:p>
    <w:p w:rsidR="00F41997" w:rsidRDefault="00F41997"/>
    <w:p w:rsidR="00F41997" w:rsidRDefault="00D04661">
      <w:r>
        <w:t>Yours sincerely</w:t>
      </w:r>
    </w:p>
    <w:p w:rsidR="00F41997" w:rsidRDefault="00F41997"/>
    <w:p w:rsidR="00F41997" w:rsidRDefault="00F41997"/>
    <w:p w:rsidR="00F41997" w:rsidRDefault="00D04661">
      <w:r>
        <w:t>Mr. P. Smith</w:t>
      </w:r>
    </w:p>
    <w:p w:rsidR="00F41997" w:rsidRDefault="00D04661">
      <w:r>
        <w:t>Personal Account Manager</w:t>
      </w:r>
    </w:p>
    <w:p w:rsidR="00F41997" w:rsidRDefault="00F41997"/>
    <w:p w:rsidR="00F41997" w:rsidRDefault="00F41997"/>
    <w:p w:rsidR="00F41997" w:rsidRDefault="00F41997"/>
    <w:p w:rsidR="00F41997" w:rsidRDefault="00D04661">
      <w:r>
        <w:t>Please Sign Here</w:t>
      </w:r>
    </w:p>
    <w:p w:rsidR="00F41997" w:rsidRDefault="00F41997"/>
    <w:p w:rsidR="00F41997" w:rsidRDefault="00D04661">
      <w:r>
        <w:t>Name :              ___________________________________________________________</w:t>
      </w:r>
    </w:p>
    <w:p w:rsidR="00F41997" w:rsidRDefault="00F41997"/>
    <w:p w:rsidR="00F41997" w:rsidRDefault="00F41997"/>
    <w:p w:rsidR="00F41997" w:rsidRDefault="00D04661">
      <w:r>
        <w:t xml:space="preserve">Date </w:t>
      </w:r>
      <w:r>
        <w:tab/>
        <w:t>:</w:t>
      </w:r>
      <w:r>
        <w:tab/>
        <w:t>____________________________________________________________</w:t>
      </w:r>
    </w:p>
    <w:p w:rsidR="00F41997" w:rsidRDefault="00F41997"/>
    <w:sectPr w:rsidR="00F41997" w:rsidSect="00F4199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CE0" w:rsidRDefault="009F5CE0" w:rsidP="009F5CE0">
      <w:r>
        <w:separator/>
      </w:r>
    </w:p>
  </w:endnote>
  <w:endnote w:type="continuationSeparator" w:id="0">
    <w:p w:rsidR="009F5CE0" w:rsidRDefault="009F5CE0" w:rsidP="009F5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CE0" w:rsidRDefault="009F5CE0" w:rsidP="009F5CE0">
      <w:r>
        <w:separator/>
      </w:r>
    </w:p>
  </w:footnote>
  <w:footnote w:type="continuationSeparator" w:id="0">
    <w:p w:rsidR="009F5CE0" w:rsidRDefault="009F5CE0" w:rsidP="009F5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CE0" w:rsidRDefault="004762F9">
    <w:pPr>
      <w:pStyle w:val="Header"/>
    </w:pPr>
    <w:r>
      <w:rPr>
        <w:noProof/>
        <w:lang w:val="en-GB" w:eastAsia="en-GB"/>
      </w:rPr>
      <w:drawing>
        <wp:inline distT="0" distB="0" distL="0" distR="0">
          <wp:extent cx="5372100" cy="348191"/>
          <wp:effectExtent l="19050" t="0" r="0" b="0"/>
          <wp:docPr id="2" name="Picture 1" descr="OnlineBanking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nlineBanking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93175" cy="3560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661"/>
    <w:rsid w:val="001A3E4F"/>
    <w:rsid w:val="004762F9"/>
    <w:rsid w:val="0053469E"/>
    <w:rsid w:val="00824EAD"/>
    <w:rsid w:val="00871014"/>
    <w:rsid w:val="009F5CE0"/>
    <w:rsid w:val="00B84ABE"/>
    <w:rsid w:val="00D04661"/>
    <w:rsid w:val="00DB64E2"/>
    <w:rsid w:val="00F4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5C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5CE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F5C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CE0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C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CE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5C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5CE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F5C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CE0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C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CE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4795C-DF04-43BA-B251-B18EBE419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ConfirmationLetter.dotx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a new application form</vt:lpstr>
    </vt:vector>
  </TitlesOfParts>
  <Company>Singularity Limited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new application form</dc:title>
  <dc:creator>Singularity Employee</dc:creator>
  <cp:lastModifiedBy>Gavin Boyd</cp:lastModifiedBy>
  <cp:revision>2</cp:revision>
  <dcterms:created xsi:type="dcterms:W3CDTF">2013-01-25T10:14:00Z</dcterms:created>
  <dcterms:modified xsi:type="dcterms:W3CDTF">2013-01-25T10:14:00Z</dcterms:modified>
</cp:coreProperties>
</file>